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670" w:rsidRDefault="00F5365D" w:rsidP="00F5365D">
      <w:pPr>
        <w:jc w:val="center"/>
      </w:pPr>
      <w:proofErr w:type="spellStart"/>
      <w:r>
        <w:t>Soal</w:t>
      </w:r>
      <w:proofErr w:type="spellEnd"/>
      <w:r>
        <w:t xml:space="preserve"> no 4</w:t>
      </w:r>
    </w:p>
    <w:p w:rsidR="00F5365D" w:rsidRDefault="00F5365D" w:rsidP="00F5365D">
      <w:pPr>
        <w:jc w:val="center"/>
      </w:pPr>
      <w:r>
        <w:t>BANGUN RUANG</w:t>
      </w:r>
    </w:p>
    <w:p w:rsidR="00F5365D" w:rsidRDefault="00F5365D" w:rsidP="00F5365D">
      <w:proofErr w:type="spellStart"/>
      <w:r>
        <w:t>Menghitung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gramStart"/>
      <w:r>
        <w:t>KUBUS :</w:t>
      </w:r>
      <w:proofErr w:type="gramEnd"/>
    </w:p>
    <w:p w:rsidR="00F5365D" w:rsidRDefault="00F5365D" w:rsidP="00F5365D">
      <w:proofErr w:type="spellStart"/>
      <w:r>
        <w:t>Php</w:t>
      </w:r>
      <w:proofErr w:type="spellEnd"/>
      <w:r>
        <w:t xml:space="preserve"> </w:t>
      </w:r>
      <w:proofErr w:type="spellStart"/>
      <w:r>
        <w:t>nya</w:t>
      </w:r>
      <w:proofErr w:type="spellEnd"/>
    </w:p>
    <w:p w:rsidR="00BA496A" w:rsidRDefault="00BA496A" w:rsidP="00F5365D"/>
    <w:p w:rsidR="00BA496A" w:rsidRDefault="00BA496A" w:rsidP="00F5365D"/>
    <w:p w:rsidR="00F5365D" w:rsidRDefault="00F5365D" w:rsidP="00F5365D">
      <w:r>
        <w:rPr>
          <w:noProof/>
        </w:rPr>
        <w:drawing>
          <wp:inline distT="0" distB="0" distL="0" distR="0" wp14:anchorId="350D22D3" wp14:editId="1184066C">
            <wp:extent cx="7903845" cy="54959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2954" cy="55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11" w:rsidRDefault="00F67111" w:rsidP="00F5365D"/>
    <w:p w:rsidR="00144385" w:rsidRDefault="00144385" w:rsidP="00F67111"/>
    <w:p w:rsidR="00144385" w:rsidRDefault="00144385" w:rsidP="00F67111">
      <w:r>
        <w:lastRenderedPageBreak/>
        <w:t xml:space="preserve"> </w:t>
      </w:r>
    </w:p>
    <w:p w:rsidR="00144385" w:rsidRDefault="00F67111" w:rsidP="00F67111">
      <w:proofErr w:type="spellStart"/>
      <w:proofErr w:type="gramStart"/>
      <w:r>
        <w:t>lalu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…..</w:t>
      </w:r>
    </w:p>
    <w:p w:rsidR="00F67111" w:rsidRDefault="00F67111" w:rsidP="00F5365D"/>
    <w:p w:rsidR="00F67111" w:rsidRDefault="00F67111">
      <w:pPr>
        <w:rPr>
          <w:i/>
        </w:rPr>
      </w:pPr>
      <w:r w:rsidRPr="00F67111">
        <w:rPr>
          <w:i/>
          <w:noProof/>
        </w:rPr>
        <w:drawing>
          <wp:inline distT="0" distB="0" distL="0" distR="0" wp14:anchorId="1E12CEBB" wp14:editId="529190E8">
            <wp:extent cx="5943036" cy="4038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742" cy="40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85" w:rsidRDefault="00144385"/>
    <w:p w:rsidR="00144385" w:rsidRDefault="00144385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:rsidR="001621C9" w:rsidRDefault="001621C9">
      <w:r>
        <w:t xml:space="preserve">(.) </w:t>
      </w: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kali</w:t>
      </w:r>
    </w:p>
    <w:p w:rsidR="00F67111" w:rsidRDefault="00F67111" w:rsidP="00144385">
      <w:pPr>
        <w:pStyle w:val="ListParagraph"/>
        <w:numPr>
          <w:ilvl w:val="0"/>
          <w:numId w:val="1"/>
        </w:numPr>
      </w:pPr>
      <w:r w:rsidRPr="00F67111">
        <w:t>$s = $_</w:t>
      </w:r>
      <w:proofErr w:type="gramStart"/>
      <w:r w:rsidRPr="00F67111">
        <w:t>REQUEST[</w:t>
      </w:r>
      <w:proofErr w:type="gramEnd"/>
      <w:r w:rsidRPr="00F67111">
        <w:t>'s'];</w:t>
      </w:r>
      <w:r>
        <w:t xml:space="preserve"> =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mak</w:t>
      </w:r>
      <w:r w:rsidR="00144385">
        <w:t>sud</w:t>
      </w:r>
      <w:proofErr w:type="spellEnd"/>
      <w:r w:rsidR="00144385">
        <w:t xml:space="preserve"> </w:t>
      </w:r>
      <w:proofErr w:type="spellStart"/>
      <w:r w:rsidR="00144385">
        <w:t>kan</w:t>
      </w:r>
      <w:proofErr w:type="spellEnd"/>
      <w:r w:rsidR="00144385">
        <w:t xml:space="preserve"> </w:t>
      </w:r>
      <w:proofErr w:type="spellStart"/>
      <w:r w:rsidR="00144385">
        <w:t>deklarasian</w:t>
      </w:r>
      <w:proofErr w:type="spellEnd"/>
      <w:r w:rsidR="00144385">
        <w:t xml:space="preserve"> variable </w:t>
      </w:r>
      <w:proofErr w:type="spellStart"/>
      <w:r w:rsidR="00144385">
        <w:t>untuk</w:t>
      </w:r>
      <w:proofErr w:type="spellEnd"/>
      <w:r w:rsidR="00144385">
        <w:t xml:space="preserve"> “</w:t>
      </w:r>
      <w:proofErr w:type="spellStart"/>
      <w:r w:rsidR="00144385">
        <w:t>sisi</w:t>
      </w:r>
      <w:proofErr w:type="spellEnd"/>
      <w:r w:rsidR="00144385">
        <w:t>”.</w:t>
      </w:r>
    </w:p>
    <w:p w:rsidR="00144385" w:rsidRDefault="00144385" w:rsidP="00144385">
      <w:pPr>
        <w:pStyle w:val="ListParagraph"/>
        <w:numPr>
          <w:ilvl w:val="0"/>
          <w:numId w:val="1"/>
        </w:numPr>
      </w:pPr>
      <w:r>
        <w:t>$h = $s*$s*$s;</w:t>
      </w:r>
      <w:r>
        <w:t>=</w:t>
      </w:r>
      <w:proofErr w:type="spellStart"/>
      <w:r>
        <w:t>ini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“</w:t>
      </w:r>
      <w:proofErr w:type="spellStart"/>
      <w:r>
        <w:t>sisi.sisi.sisi</w:t>
      </w:r>
      <w:proofErr w:type="spellEnd"/>
      <w:r>
        <w:t>”</w:t>
      </w:r>
    </w:p>
    <w:p w:rsidR="00144385" w:rsidRDefault="00144385" w:rsidP="00144385">
      <w:pPr>
        <w:pStyle w:val="ListParagraph"/>
        <w:numPr>
          <w:ilvl w:val="0"/>
          <w:numId w:val="1"/>
        </w:numPr>
      </w:pPr>
      <w:r>
        <w:t>$l = $s*$s*6;</w:t>
      </w:r>
      <w:r>
        <w:t>=</w:t>
      </w:r>
      <w:proofErr w:type="spellStart"/>
      <w:r>
        <w:t>ini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“sisi.</w:t>
      </w:r>
      <w:r w:rsidR="00BA496A">
        <w:t>sisi.6”</w:t>
      </w:r>
    </w:p>
    <w:p w:rsidR="00BA496A" w:rsidRDefault="00BA496A" w:rsidP="00BA496A">
      <w:pPr>
        <w:pStyle w:val="ListParagraph"/>
        <w:numPr>
          <w:ilvl w:val="0"/>
          <w:numId w:val="1"/>
        </w:numPr>
      </w:pPr>
      <w:r>
        <w:t>echo "</w:t>
      </w:r>
      <w:proofErr w:type="spellStart"/>
      <w:r>
        <w:t>Volumenya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$h &lt;</w:t>
      </w:r>
      <w:proofErr w:type="spellStart"/>
      <w:r>
        <w:t>br</w:t>
      </w:r>
      <w:proofErr w:type="spellEnd"/>
      <w:r>
        <w:t>&gt;";</w:t>
      </w:r>
      <w:r>
        <w:t xml:space="preserve">=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>$h = $s*$s*$s;</w:t>
      </w:r>
    </w:p>
    <w:p w:rsidR="00BA496A" w:rsidRDefault="00BA496A" w:rsidP="00BA496A">
      <w:pPr>
        <w:pStyle w:val="ListParagraph"/>
        <w:numPr>
          <w:ilvl w:val="0"/>
          <w:numId w:val="1"/>
        </w:numPr>
      </w:pPr>
      <w:r>
        <w:t>echo "</w:t>
      </w:r>
      <w:proofErr w:type="spellStart"/>
      <w:r>
        <w:t>Luasnya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$l";</w:t>
      </w:r>
      <w:r>
        <w:t>=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>$l = $s*$s*6;</w:t>
      </w:r>
    </w:p>
    <w:p w:rsidR="00BA496A" w:rsidRDefault="00BA496A" w:rsidP="00BA496A">
      <w:pPr>
        <w:pStyle w:val="ListParagraph"/>
        <w:numPr>
          <w:ilvl w:val="0"/>
          <w:numId w:val="1"/>
        </w:numPr>
      </w:pPr>
      <w:proofErr w:type="gramStart"/>
      <w:r w:rsidRPr="00BA496A">
        <w:t>echo</w:t>
      </w:r>
      <w:proofErr w:type="gramEnd"/>
      <w:r w:rsidRPr="00BA496A">
        <w:t xml:space="preserve"> "&lt;</w:t>
      </w:r>
      <w:proofErr w:type="spellStart"/>
      <w:r w:rsidRPr="00BA496A">
        <w:t>br</w:t>
      </w:r>
      <w:proofErr w:type="spellEnd"/>
      <w:r w:rsidRPr="00BA496A">
        <w:t>&gt;";</w:t>
      </w:r>
      <w:r>
        <w:t>=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baris</w:t>
      </w:r>
      <w:proofErr w:type="spellEnd"/>
      <w:r>
        <w:t>.</w:t>
      </w:r>
    </w:p>
    <w:p w:rsidR="00BA496A" w:rsidRDefault="00BA496A" w:rsidP="00BA496A">
      <w:pPr>
        <w:pStyle w:val="ListParagraph"/>
      </w:pPr>
    </w:p>
    <w:p w:rsidR="00BA496A" w:rsidRPr="00F67111" w:rsidRDefault="00BA496A" w:rsidP="00BA496A">
      <w:pPr>
        <w:pStyle w:val="ListParagraph"/>
        <w:jc w:val="center"/>
      </w:pPr>
    </w:p>
    <w:p w:rsidR="00F67111" w:rsidRDefault="00F67111">
      <w:r w:rsidRPr="00F67111">
        <w:rPr>
          <w:i/>
        </w:rPr>
        <w:br w:type="page"/>
      </w:r>
      <w:proofErr w:type="spellStart"/>
      <w:r w:rsidR="00BA496A">
        <w:lastRenderedPageBreak/>
        <w:t>Bangun</w:t>
      </w:r>
      <w:proofErr w:type="spellEnd"/>
      <w:r w:rsidR="00BA496A">
        <w:t xml:space="preserve"> </w:t>
      </w:r>
      <w:proofErr w:type="spellStart"/>
      <w:r w:rsidR="00BA496A">
        <w:t>Ruang</w:t>
      </w:r>
      <w:proofErr w:type="spellEnd"/>
      <w:r w:rsidR="00BA496A">
        <w:t xml:space="preserve"> </w:t>
      </w:r>
      <w:proofErr w:type="spellStart"/>
      <w:r w:rsidR="00BA496A">
        <w:t>Balok</w:t>
      </w:r>
      <w:proofErr w:type="spellEnd"/>
      <w:r w:rsidR="00BA496A">
        <w:t>.</w:t>
      </w:r>
    </w:p>
    <w:p w:rsidR="00BA496A" w:rsidRDefault="00BA496A"/>
    <w:p w:rsidR="00BA496A" w:rsidRDefault="00BA496A">
      <w:proofErr w:type="spellStart"/>
      <w:r>
        <w:t>Php</w:t>
      </w:r>
      <w:proofErr w:type="spellEnd"/>
      <w:r>
        <w:t xml:space="preserve"> </w:t>
      </w:r>
      <w:proofErr w:type="spellStart"/>
      <w:r>
        <w:t>nya</w:t>
      </w:r>
      <w:proofErr w:type="spellEnd"/>
      <w:r>
        <w:t>………….</w:t>
      </w:r>
    </w:p>
    <w:p w:rsidR="00BA496A" w:rsidRDefault="00BA496A"/>
    <w:p w:rsidR="00BA496A" w:rsidRDefault="00BA496A"/>
    <w:p w:rsidR="00BA496A" w:rsidRDefault="00BA496A">
      <w:r>
        <w:rPr>
          <w:noProof/>
        </w:rPr>
        <w:drawing>
          <wp:inline distT="0" distB="0" distL="0" distR="0">
            <wp:extent cx="594360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6A" w:rsidRDefault="00BA496A"/>
    <w:p w:rsidR="00BA496A" w:rsidRDefault="00BA496A"/>
    <w:p w:rsidR="00BA496A" w:rsidRDefault="00BA496A">
      <w:r>
        <w:br w:type="page"/>
      </w:r>
    </w:p>
    <w:p w:rsidR="00BA496A" w:rsidRDefault="00BA496A"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</w:p>
    <w:p w:rsidR="00BA496A" w:rsidRDefault="00BA496A"/>
    <w:p w:rsidR="00BA496A" w:rsidRDefault="00BA496A">
      <w:r>
        <w:rPr>
          <w:noProof/>
        </w:rPr>
        <w:drawing>
          <wp:inline distT="0" distB="0" distL="0" distR="0">
            <wp:extent cx="5943600" cy="3762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6A" w:rsidRDefault="00BA496A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:rsidR="001621C9" w:rsidRDefault="001621C9">
      <w:r>
        <w:t xml:space="preserve">(.) </w:t>
      </w: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kali</w:t>
      </w:r>
    </w:p>
    <w:p w:rsidR="00BA496A" w:rsidRDefault="00BA496A" w:rsidP="00BA496A">
      <w:pPr>
        <w:pStyle w:val="ListParagraph"/>
        <w:numPr>
          <w:ilvl w:val="0"/>
          <w:numId w:val="1"/>
        </w:numPr>
      </w:pPr>
      <w:r>
        <w:t>$p = $_REQUEST['p'];</w:t>
      </w:r>
      <w:r>
        <w:t xml:space="preserve">=variable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panjang</w:t>
      </w:r>
      <w:proofErr w:type="spellEnd"/>
    </w:p>
    <w:p w:rsidR="00BA496A" w:rsidRDefault="00BA496A" w:rsidP="00BA496A">
      <w:pPr>
        <w:pStyle w:val="ListParagraph"/>
        <w:numPr>
          <w:ilvl w:val="0"/>
          <w:numId w:val="1"/>
        </w:numPr>
      </w:pPr>
      <w:r>
        <w:t>$l = $_REQUEST['l'];</w:t>
      </w:r>
      <w:r w:rsidR="00DA36A5">
        <w:t xml:space="preserve">=variable </w:t>
      </w:r>
      <w:proofErr w:type="spellStart"/>
      <w:r w:rsidR="00DA36A5">
        <w:t>untuk</w:t>
      </w:r>
      <w:proofErr w:type="spellEnd"/>
      <w:r w:rsidR="00DA36A5">
        <w:t xml:space="preserve"> </w:t>
      </w:r>
      <w:proofErr w:type="spellStart"/>
      <w:r w:rsidR="00DA36A5">
        <w:t>memasukan</w:t>
      </w:r>
      <w:proofErr w:type="spellEnd"/>
      <w:r w:rsidR="00DA36A5">
        <w:t xml:space="preserve"> </w:t>
      </w:r>
      <w:proofErr w:type="spellStart"/>
      <w:r w:rsidR="00DA36A5">
        <w:t>lebar</w:t>
      </w:r>
      <w:proofErr w:type="spellEnd"/>
    </w:p>
    <w:p w:rsidR="00BA496A" w:rsidRDefault="00BA496A" w:rsidP="00BA496A">
      <w:pPr>
        <w:pStyle w:val="ListParagraph"/>
        <w:numPr>
          <w:ilvl w:val="0"/>
          <w:numId w:val="1"/>
        </w:numPr>
      </w:pPr>
      <w:r>
        <w:t>$t = $_REQUEST['t'];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DA36A5">
        <w:t>memasukan</w:t>
      </w:r>
      <w:proofErr w:type="spellEnd"/>
      <w:r w:rsidR="00DA36A5">
        <w:t xml:space="preserve"> </w:t>
      </w:r>
      <w:proofErr w:type="spellStart"/>
      <w:r w:rsidR="00DA36A5">
        <w:t>tinggi</w:t>
      </w:r>
      <w:proofErr w:type="spellEnd"/>
    </w:p>
    <w:p w:rsidR="00DA36A5" w:rsidRDefault="00DA36A5" w:rsidP="00DA36A5">
      <w:pPr>
        <w:pStyle w:val="ListParagraph"/>
        <w:numPr>
          <w:ilvl w:val="0"/>
          <w:numId w:val="1"/>
        </w:numPr>
      </w:pPr>
      <w:r>
        <w:t>$h = $p*$l*$t;</w:t>
      </w:r>
      <w:r>
        <w:t>=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nya”p.l.t</w:t>
      </w:r>
      <w:proofErr w:type="spellEnd"/>
      <w:r>
        <w:t>”</w:t>
      </w:r>
    </w:p>
    <w:p w:rsidR="00DA36A5" w:rsidRDefault="00DA36A5" w:rsidP="00DA36A5">
      <w:pPr>
        <w:pStyle w:val="ListParagraph"/>
        <w:numPr>
          <w:ilvl w:val="0"/>
          <w:numId w:val="1"/>
        </w:numPr>
      </w:pPr>
      <w:r>
        <w:t>$l1 = $p*$l;</w:t>
      </w:r>
      <w:r>
        <w:t>=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panjang.lebar</w:t>
      </w:r>
      <w:proofErr w:type="spellEnd"/>
    </w:p>
    <w:p w:rsidR="00DA36A5" w:rsidRDefault="00DA36A5" w:rsidP="00DA36A5">
      <w:pPr>
        <w:pStyle w:val="ListParagraph"/>
        <w:numPr>
          <w:ilvl w:val="0"/>
          <w:numId w:val="1"/>
        </w:numPr>
      </w:pPr>
      <w:r>
        <w:t>$l2 = $l*$t;</w:t>
      </w:r>
      <w:r>
        <w:t>=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lebar.tinggi</w:t>
      </w:r>
      <w:proofErr w:type="spellEnd"/>
    </w:p>
    <w:p w:rsidR="00DA36A5" w:rsidRDefault="00DA36A5" w:rsidP="00DA36A5">
      <w:pPr>
        <w:pStyle w:val="ListParagraph"/>
        <w:numPr>
          <w:ilvl w:val="0"/>
          <w:numId w:val="1"/>
        </w:numPr>
      </w:pPr>
      <w:r>
        <w:t>$l3 = $t*$p;</w:t>
      </w:r>
      <w:r>
        <w:t>=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tinggi.lebar</w:t>
      </w:r>
      <w:proofErr w:type="spellEnd"/>
    </w:p>
    <w:p w:rsidR="00BA496A" w:rsidRDefault="00DA36A5" w:rsidP="00DA36A5">
      <w:pPr>
        <w:pStyle w:val="ListParagraph"/>
        <w:numPr>
          <w:ilvl w:val="0"/>
          <w:numId w:val="1"/>
        </w:numPr>
      </w:pPr>
      <w:r>
        <w:t xml:space="preserve">$l = </w:t>
      </w:r>
      <w:r>
        <w:t>2*(</w:t>
      </w:r>
      <w:r>
        <w:t>$l1 + $l2 + $l3</w:t>
      </w:r>
      <w:r>
        <w:t>)</w:t>
      </w:r>
      <w:r>
        <w:t>;</w:t>
      </w:r>
      <w:r>
        <w:t>=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balok</w:t>
      </w:r>
      <w:proofErr w:type="spellEnd"/>
    </w:p>
    <w:p w:rsidR="00DA36A5" w:rsidRDefault="00DA36A5" w:rsidP="00DA36A5">
      <w:pPr>
        <w:pStyle w:val="ListParagraph"/>
        <w:numPr>
          <w:ilvl w:val="0"/>
          <w:numId w:val="1"/>
        </w:numPr>
      </w:pPr>
      <w:r>
        <w:t>echo "</w:t>
      </w:r>
      <w:proofErr w:type="spellStart"/>
      <w:r>
        <w:t>Volumenya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$h &lt;</w:t>
      </w:r>
      <w:proofErr w:type="spellStart"/>
      <w:r>
        <w:t>br</w:t>
      </w:r>
      <w:proofErr w:type="spellEnd"/>
      <w:r>
        <w:t>&gt;";</w:t>
      </w:r>
      <w:r>
        <w:t>=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volume </w:t>
      </w:r>
      <w:proofErr w:type="spellStart"/>
      <w:r>
        <w:t>balok</w:t>
      </w:r>
      <w:proofErr w:type="spellEnd"/>
    </w:p>
    <w:p w:rsidR="00DA36A5" w:rsidRDefault="00DA36A5" w:rsidP="00DA36A5">
      <w:pPr>
        <w:pStyle w:val="ListParagraph"/>
        <w:numPr>
          <w:ilvl w:val="0"/>
          <w:numId w:val="1"/>
        </w:numPr>
      </w:pPr>
      <w:r>
        <w:t>echo "</w:t>
      </w:r>
      <w:proofErr w:type="spellStart"/>
      <w:r>
        <w:t>Luasnya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$l";</w:t>
      </w:r>
      <w:r>
        <w:t>=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balok</w:t>
      </w:r>
      <w:proofErr w:type="spellEnd"/>
    </w:p>
    <w:p w:rsidR="001621C9" w:rsidRDefault="001621C9" w:rsidP="001621C9">
      <w:pPr>
        <w:pStyle w:val="ListParagraph"/>
        <w:numPr>
          <w:ilvl w:val="0"/>
          <w:numId w:val="1"/>
        </w:numPr>
      </w:pPr>
      <w:proofErr w:type="gramStart"/>
      <w:r w:rsidRPr="00BA496A">
        <w:t>echo</w:t>
      </w:r>
      <w:proofErr w:type="gramEnd"/>
      <w:r w:rsidRPr="00BA496A">
        <w:t xml:space="preserve"> "&lt;</w:t>
      </w:r>
      <w:proofErr w:type="spellStart"/>
      <w:r w:rsidRPr="00BA496A">
        <w:t>br</w:t>
      </w:r>
      <w:proofErr w:type="spellEnd"/>
      <w:r w:rsidRPr="00BA496A">
        <w:t>&gt;";</w:t>
      </w:r>
      <w:r>
        <w:t>=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baris</w:t>
      </w:r>
      <w:proofErr w:type="spellEnd"/>
      <w:r>
        <w:t>.</w:t>
      </w:r>
    </w:p>
    <w:p w:rsidR="001621C9" w:rsidRDefault="001621C9" w:rsidP="001621C9">
      <w:pPr>
        <w:pStyle w:val="ListParagraph"/>
      </w:pPr>
    </w:p>
    <w:p w:rsidR="001621C9" w:rsidRDefault="001621C9">
      <w:r>
        <w:br w:type="page"/>
      </w:r>
    </w:p>
    <w:p w:rsidR="001621C9" w:rsidRDefault="001621C9" w:rsidP="001621C9">
      <w:pPr>
        <w:pStyle w:val="ListParagraph"/>
      </w:pPr>
      <w:proofErr w:type="spellStart"/>
      <w:r>
        <w:lastRenderedPageBreak/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Bola</w:t>
      </w:r>
    </w:p>
    <w:p w:rsidR="001621C9" w:rsidRDefault="001621C9" w:rsidP="001621C9">
      <w:pPr>
        <w:pStyle w:val="ListParagraph"/>
      </w:pPr>
    </w:p>
    <w:p w:rsidR="001621C9" w:rsidRDefault="001621C9" w:rsidP="001621C9">
      <w:pPr>
        <w:pStyle w:val="ListParagraph"/>
      </w:pPr>
    </w:p>
    <w:p w:rsidR="001621C9" w:rsidRDefault="001621C9" w:rsidP="001621C9">
      <w:pPr>
        <w:pStyle w:val="ListParagraph"/>
      </w:pPr>
      <w:proofErr w:type="spellStart"/>
      <w:r>
        <w:t>Php</w:t>
      </w:r>
      <w:proofErr w:type="spellEnd"/>
      <w:r>
        <w:t xml:space="preserve"> </w:t>
      </w:r>
      <w:proofErr w:type="spellStart"/>
      <w:r>
        <w:t>nya</w:t>
      </w:r>
      <w:proofErr w:type="spellEnd"/>
      <w:r>
        <w:t>………..</w:t>
      </w:r>
    </w:p>
    <w:p w:rsidR="001621C9" w:rsidRDefault="001621C9" w:rsidP="001621C9">
      <w:pPr>
        <w:pStyle w:val="ListParagraph"/>
      </w:pPr>
    </w:p>
    <w:p w:rsidR="001621C9" w:rsidRDefault="001621C9" w:rsidP="001621C9">
      <w:pPr>
        <w:pStyle w:val="ListParagraph"/>
      </w:pPr>
    </w:p>
    <w:p w:rsidR="001621C9" w:rsidRDefault="001621C9" w:rsidP="001621C9">
      <w:pPr>
        <w:pStyle w:val="ListParagraph"/>
      </w:pPr>
      <w:r>
        <w:rPr>
          <w:noProof/>
        </w:rPr>
        <w:drawing>
          <wp:inline distT="0" distB="0" distL="0" distR="0">
            <wp:extent cx="6210300" cy="522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C9" w:rsidRDefault="001621C9" w:rsidP="001621C9">
      <w:pPr>
        <w:pStyle w:val="ListParagraph"/>
      </w:pPr>
    </w:p>
    <w:p w:rsidR="001621C9" w:rsidRDefault="001621C9" w:rsidP="001621C9">
      <w:pPr>
        <w:pStyle w:val="ListParagraph"/>
      </w:pPr>
    </w:p>
    <w:p w:rsidR="001621C9" w:rsidRDefault="001621C9">
      <w:r>
        <w:br w:type="page"/>
      </w:r>
    </w:p>
    <w:p w:rsidR="001621C9" w:rsidRDefault="001621C9" w:rsidP="001621C9">
      <w:pPr>
        <w:pStyle w:val="ListParagraph"/>
      </w:pPr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nya</w:t>
      </w:r>
      <w:proofErr w:type="spellEnd"/>
      <w:r>
        <w:t>…………..</w:t>
      </w:r>
    </w:p>
    <w:p w:rsidR="001621C9" w:rsidRDefault="001621C9" w:rsidP="001621C9">
      <w:pPr>
        <w:pStyle w:val="ListParagraph"/>
      </w:pPr>
    </w:p>
    <w:p w:rsidR="001621C9" w:rsidRDefault="001621C9" w:rsidP="001621C9">
      <w:pPr>
        <w:pStyle w:val="ListParagraph"/>
      </w:pPr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C9" w:rsidRDefault="001621C9" w:rsidP="001621C9">
      <w:pPr>
        <w:pStyle w:val="ListParagraph"/>
      </w:pPr>
    </w:p>
    <w:p w:rsidR="001621C9" w:rsidRDefault="001621C9" w:rsidP="001621C9">
      <w:pPr>
        <w:pStyle w:val="ListParagraph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:rsidR="001621C9" w:rsidRDefault="001621C9" w:rsidP="001621C9">
      <w:pPr>
        <w:pStyle w:val="ListParagraph"/>
      </w:pPr>
      <w:r>
        <w:t xml:space="preserve">(.) </w:t>
      </w: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kali</w:t>
      </w:r>
    </w:p>
    <w:p w:rsidR="001621C9" w:rsidRDefault="001621C9" w:rsidP="001621C9">
      <w:pPr>
        <w:pStyle w:val="ListParagraph"/>
      </w:pPr>
    </w:p>
    <w:p w:rsidR="001621C9" w:rsidRDefault="001621C9" w:rsidP="001621C9">
      <w:pPr>
        <w:pStyle w:val="ListParagraph"/>
        <w:numPr>
          <w:ilvl w:val="0"/>
          <w:numId w:val="1"/>
        </w:numPr>
      </w:pPr>
      <w:r>
        <w:t>$r = $_REQUEST['r'];</w:t>
      </w:r>
      <w:r>
        <w:t xml:space="preserve">=variable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jari-jari</w:t>
      </w:r>
      <w:proofErr w:type="spellEnd"/>
    </w:p>
    <w:p w:rsidR="001621C9" w:rsidRDefault="001621C9" w:rsidP="001621C9">
      <w:pPr>
        <w:pStyle w:val="ListParagraph"/>
        <w:numPr>
          <w:ilvl w:val="0"/>
          <w:numId w:val="1"/>
        </w:numPr>
      </w:pPr>
      <w:r>
        <w:t>$h = 3.14*$r*$r;</w:t>
      </w:r>
      <w:r w:rsidR="00FD4A19">
        <w:t>=</w:t>
      </w:r>
      <w:proofErr w:type="spellStart"/>
      <w:r w:rsidR="00FD4A19">
        <w:t>rumus</w:t>
      </w:r>
      <w:proofErr w:type="spellEnd"/>
      <w:r w:rsidR="00FD4A19">
        <w:t xml:space="preserve"> volume bola 3</w:t>
      </w:r>
    </w:p>
    <w:p w:rsidR="001621C9" w:rsidRDefault="00FD4A19" w:rsidP="00FD4A19">
      <w:pPr>
        <w:pStyle w:val="ListParagraph"/>
        <w:numPr>
          <w:ilvl w:val="0"/>
          <w:numId w:val="1"/>
        </w:numPr>
      </w:pPr>
      <w:r w:rsidRPr="00FD4A19">
        <w:t>$l = 1.33*3</w:t>
      </w:r>
      <w:r>
        <w:t>.14*$r*$r</w:t>
      </w:r>
      <w:r w:rsidRPr="00FD4A19">
        <w:t>*$r</w:t>
      </w:r>
      <w:r w:rsidRPr="00FD4A19">
        <w:t>;</w:t>
      </w:r>
      <w:r>
        <w:t>=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bola</w:t>
      </w:r>
    </w:p>
    <w:p w:rsidR="001621C9" w:rsidRDefault="001621C9" w:rsidP="001621C9">
      <w:pPr>
        <w:pStyle w:val="ListParagraph"/>
        <w:numPr>
          <w:ilvl w:val="0"/>
          <w:numId w:val="1"/>
        </w:numPr>
      </w:pPr>
      <w:r>
        <w:t>echo "</w:t>
      </w:r>
      <w:proofErr w:type="spellStart"/>
      <w:r>
        <w:t>Volumenya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$h &lt;</w:t>
      </w:r>
      <w:proofErr w:type="spellStart"/>
      <w:r>
        <w:t>br</w:t>
      </w:r>
      <w:proofErr w:type="spellEnd"/>
      <w:r>
        <w:t>&gt;";</w:t>
      </w:r>
      <w:r w:rsidR="00FD4A19">
        <w:t>=</w:t>
      </w:r>
      <w:proofErr w:type="spellStart"/>
      <w:r w:rsidR="00FD4A19">
        <w:t>untuk</w:t>
      </w:r>
      <w:proofErr w:type="spellEnd"/>
      <w:r w:rsidR="00FD4A19">
        <w:t xml:space="preserve"> </w:t>
      </w:r>
      <w:proofErr w:type="spellStart"/>
      <w:r w:rsidR="00FD4A19">
        <w:t>menampilkan</w:t>
      </w:r>
      <w:proofErr w:type="spellEnd"/>
      <w:r w:rsidR="00FD4A19">
        <w:t xml:space="preserve"> </w:t>
      </w:r>
      <w:proofErr w:type="spellStart"/>
      <w:r w:rsidR="00FD4A19">
        <w:t>hasil</w:t>
      </w:r>
      <w:proofErr w:type="spellEnd"/>
      <w:r w:rsidR="00FD4A19">
        <w:t xml:space="preserve"> </w:t>
      </w:r>
      <w:proofErr w:type="spellStart"/>
      <w:r w:rsidR="00FD4A19">
        <w:t>volum</w:t>
      </w:r>
      <w:proofErr w:type="spellEnd"/>
      <w:r w:rsidR="00FD4A19">
        <w:t xml:space="preserve"> bola</w:t>
      </w:r>
    </w:p>
    <w:p w:rsidR="001621C9" w:rsidRDefault="001621C9" w:rsidP="001621C9">
      <w:pPr>
        <w:pStyle w:val="ListParagraph"/>
        <w:numPr>
          <w:ilvl w:val="0"/>
          <w:numId w:val="1"/>
        </w:numPr>
      </w:pPr>
      <w:r>
        <w:t>echo "</w:t>
      </w:r>
      <w:proofErr w:type="spellStart"/>
      <w:r>
        <w:t>Luasnya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$l";</w:t>
      </w:r>
      <w:r w:rsidR="00FD4A19">
        <w:t>=</w:t>
      </w:r>
      <w:proofErr w:type="spellStart"/>
      <w:r w:rsidR="00FD4A19">
        <w:t>untuk</w:t>
      </w:r>
      <w:proofErr w:type="spellEnd"/>
      <w:r w:rsidR="00FD4A19">
        <w:t xml:space="preserve"> </w:t>
      </w:r>
      <w:proofErr w:type="spellStart"/>
      <w:r w:rsidR="00FD4A19">
        <w:t>menampilkan</w:t>
      </w:r>
      <w:proofErr w:type="spellEnd"/>
      <w:r w:rsidR="00FD4A19">
        <w:t xml:space="preserve"> </w:t>
      </w:r>
      <w:proofErr w:type="spellStart"/>
      <w:r w:rsidR="00FD4A19">
        <w:t>luas</w:t>
      </w:r>
      <w:proofErr w:type="spellEnd"/>
      <w:r w:rsidR="00FD4A19">
        <w:t xml:space="preserve"> </w:t>
      </w:r>
      <w:proofErr w:type="spellStart"/>
      <w:r w:rsidR="00FD4A19">
        <w:t>permukaan</w:t>
      </w:r>
      <w:proofErr w:type="spellEnd"/>
      <w:r w:rsidR="00FD4A19">
        <w:t xml:space="preserve"> bola</w:t>
      </w:r>
    </w:p>
    <w:p w:rsidR="001621C9" w:rsidRDefault="001621C9" w:rsidP="001621C9">
      <w:pPr>
        <w:pStyle w:val="ListParagraph"/>
        <w:numPr>
          <w:ilvl w:val="0"/>
          <w:numId w:val="1"/>
        </w:numPr>
      </w:pPr>
      <w:r>
        <w:t>echo "&lt;</w:t>
      </w:r>
      <w:proofErr w:type="spellStart"/>
      <w:r>
        <w:t>br</w:t>
      </w:r>
      <w:proofErr w:type="spellEnd"/>
      <w:r>
        <w:t>&gt;";</w:t>
      </w:r>
      <w:r w:rsidR="00FD4A19">
        <w:t>=</w:t>
      </w:r>
      <w:proofErr w:type="spellStart"/>
      <w:r w:rsidR="00FD4A19">
        <w:t>pindah</w:t>
      </w:r>
      <w:proofErr w:type="spellEnd"/>
      <w:r w:rsidR="00FD4A19">
        <w:t xml:space="preserve"> baris</w:t>
      </w:r>
      <w:bookmarkStart w:id="0" w:name="_GoBack"/>
      <w:bookmarkEnd w:id="0"/>
    </w:p>
    <w:p w:rsidR="001621C9" w:rsidRPr="00BA496A" w:rsidRDefault="001621C9" w:rsidP="001621C9">
      <w:pPr>
        <w:pStyle w:val="ListParagraph"/>
      </w:pPr>
    </w:p>
    <w:sectPr w:rsidR="001621C9" w:rsidRPr="00BA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46083"/>
    <w:multiLevelType w:val="hybridMultilevel"/>
    <w:tmpl w:val="5FF007C2"/>
    <w:lvl w:ilvl="0" w:tplc="6CBCE4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5D"/>
    <w:rsid w:val="000F1670"/>
    <w:rsid w:val="00144385"/>
    <w:rsid w:val="001621C9"/>
    <w:rsid w:val="00BA496A"/>
    <w:rsid w:val="00DA36A5"/>
    <w:rsid w:val="00F5365D"/>
    <w:rsid w:val="00F67111"/>
    <w:rsid w:val="00FD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FB01D6-FC51-46D6-B521-B4937A0C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66</TotalTime>
  <Pages>6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seliantika</dc:creator>
  <cp:keywords/>
  <dc:description/>
  <cp:lastModifiedBy>seliantika</cp:lastModifiedBy>
  <cp:revision>1</cp:revision>
  <dcterms:created xsi:type="dcterms:W3CDTF">2015-10-09T06:45:00Z</dcterms:created>
  <dcterms:modified xsi:type="dcterms:W3CDTF">2015-10-09T07:51:00Z</dcterms:modified>
</cp:coreProperties>
</file>